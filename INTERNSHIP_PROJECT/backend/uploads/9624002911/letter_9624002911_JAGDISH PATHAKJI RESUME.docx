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89A8" w14:textId="76122E2F" w:rsidR="00313E55" w:rsidRPr="00FB5377" w:rsidRDefault="00AE0E47" w:rsidP="00FB5377">
      <w:pPr>
        <w:pStyle w:val="Title"/>
        <w:rPr>
          <w:noProof/>
        </w:rPr>
      </w:pPr>
      <w:r>
        <w:rPr>
          <w:noProof/>
        </w:rPr>
        <w:t>JAGDISH PATHAKJI</w:t>
      </w:r>
      <w:r w:rsidR="00313E55" w:rsidRPr="00FB5377">
        <w:rPr>
          <w:noProof/>
        </w:rPr>
        <w:tab/>
      </w:r>
    </w:p>
    <w:p w14:paraId="1B9BCE29" w14:textId="59B76BA3" w:rsidR="00BA78FA" w:rsidRPr="00BA78FA" w:rsidRDefault="00AE0E47" w:rsidP="00BA78FA">
      <w:pPr>
        <w:pStyle w:val="Subtitle"/>
        <w:rPr>
          <w:noProof/>
        </w:rPr>
      </w:pPr>
      <w:r>
        <w:rPr>
          <w:noProof/>
        </w:rPr>
        <w:t xml:space="preserve">(+91) 9624002911 | </w:t>
      </w:r>
      <w:r w:rsidR="00313E55" w:rsidRPr="00FB5377">
        <w:rPr>
          <w:noProof/>
        </w:rPr>
        <w:t xml:space="preserve"> </w:t>
      </w:r>
      <w:r>
        <w:rPr>
          <w:noProof/>
        </w:rPr>
        <w:t>pathakjijagdish1</w:t>
      </w:r>
      <w:r w:rsidR="00313E55" w:rsidRPr="00FB5377">
        <w:rPr>
          <w:noProof/>
        </w:rPr>
        <w:t>@</w:t>
      </w:r>
      <w:r>
        <w:rPr>
          <w:noProof/>
        </w:rPr>
        <w:t>g</w:t>
      </w:r>
      <w:r w:rsidR="00313E55" w:rsidRPr="00FB5377">
        <w:rPr>
          <w:noProof/>
        </w:rPr>
        <w:t xml:space="preserve">mail.com </w:t>
      </w:r>
      <w:r>
        <w:rPr>
          <w:noProof/>
        </w:rPr>
        <w:t>|</w:t>
      </w:r>
      <w:r>
        <w:rPr>
          <w:noProof/>
        </w:rPr>
        <w:br/>
        <w:t xml:space="preserve">Github : </w:t>
      </w:r>
      <w:hyperlink r:id="rId9" w:history="1">
        <w:r w:rsidRPr="00AE0E47">
          <w:rPr>
            <w:rStyle w:val="Hyperlink"/>
            <w:noProof/>
          </w:rPr>
          <w:t>jagdish-pathakji</w:t>
        </w:r>
      </w:hyperlink>
      <w:r>
        <w:rPr>
          <w:noProof/>
        </w:rPr>
        <w:t xml:space="preserve">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Leetcode :</w:t>
      </w:r>
      <w:r w:rsidR="00BE03BC">
        <w:rPr>
          <w:noProof/>
        </w:rPr>
        <w:t xml:space="preserve"> </w:t>
      </w:r>
      <w:hyperlink r:id="rId10" w:history="1">
        <w:r w:rsidR="00BE03BC" w:rsidRPr="00BE03BC">
          <w:rPr>
            <w:rStyle w:val="Hyperlink"/>
            <w:noProof/>
          </w:rPr>
          <w:t>jagdish-pathakji</w:t>
        </w:r>
      </w:hyperlink>
      <w:r>
        <w:rPr>
          <w:noProof/>
        </w:rPr>
        <w:br/>
        <w:t xml:space="preserve">GFG : </w:t>
      </w:r>
      <w:hyperlink r:id="rId11" w:history="1">
        <w:r w:rsidR="00BE03BC" w:rsidRPr="00BE03BC">
          <w:rPr>
            <w:rStyle w:val="Hyperlink"/>
            <w:noProof/>
          </w:rPr>
          <w:t>jagdish-pathakji</w:t>
        </w:r>
      </w:hyperlink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Linkedin :</w:t>
      </w:r>
      <w:r w:rsidR="00BE03BC">
        <w:rPr>
          <w:noProof/>
        </w:rPr>
        <w:t xml:space="preserve"> </w:t>
      </w:r>
      <w:hyperlink r:id="rId12" w:history="1">
        <w:r w:rsidR="00BE03BC" w:rsidRPr="00BE03BC">
          <w:rPr>
            <w:rStyle w:val="Hyperlink"/>
            <w:noProof/>
          </w:rPr>
          <w:t>jagdish-pathakji</w:t>
        </w:r>
      </w:hyperlink>
      <w:r w:rsidR="00BA78FA">
        <w:rPr>
          <w:noProof/>
        </w:rPr>
        <w:br/>
      </w:r>
    </w:p>
    <w:p w14:paraId="5CBE983F" w14:textId="2DEF3A85" w:rsidR="000A5CD0" w:rsidRPr="00FB5377" w:rsidRDefault="00FB5377" w:rsidP="00FB5377">
      <w:pPr>
        <w:pStyle w:val="Heading1"/>
        <w:rPr>
          <w:noProof/>
        </w:rPr>
      </w:pPr>
      <w:r w:rsidRPr="00FB5377">
        <w:rPr>
          <w:noProof/>
        </w:rPr>
        <w:t xml:space="preserve"> </w:t>
      </w:r>
      <w:r w:rsidR="00BE03BC">
        <w:rPr>
          <w:noProof/>
        </w:rPr>
        <w:t>SKILLS</w:t>
      </w:r>
    </w:p>
    <w:p w14:paraId="6A9D4984" w14:textId="145F42F8" w:rsidR="00BE03BC" w:rsidRDefault="0062543C" w:rsidP="00BE03BC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Core Skills</w:t>
      </w:r>
      <w:r>
        <w:rPr>
          <w:noProof/>
        </w:rPr>
        <w:t xml:space="preserve"> : OOP, DBMS, D</w:t>
      </w:r>
      <w:r w:rsidR="00B06225">
        <w:rPr>
          <w:noProof/>
        </w:rPr>
        <w:t>ata Structures</w:t>
      </w:r>
      <w:r w:rsidR="00E137F0">
        <w:rPr>
          <w:noProof/>
        </w:rPr>
        <w:t>, Problem Solving</w:t>
      </w:r>
    </w:p>
    <w:p w14:paraId="0EB9241F" w14:textId="4B472389" w:rsidR="0062543C" w:rsidRDefault="0062543C" w:rsidP="0062543C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Programming Languages</w:t>
      </w:r>
      <w:r>
        <w:rPr>
          <w:noProof/>
        </w:rPr>
        <w:t xml:space="preserve"> : C, C++,  JavaScript, Python</w:t>
      </w:r>
      <w:r w:rsidR="00271DD0">
        <w:rPr>
          <w:noProof/>
        </w:rPr>
        <w:t>, SQL</w:t>
      </w:r>
    </w:p>
    <w:p w14:paraId="43660890" w14:textId="7B0E66FA" w:rsidR="0062543C" w:rsidRDefault="0062543C" w:rsidP="0062543C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Libraries/Frameworks</w:t>
      </w:r>
      <w:r>
        <w:rPr>
          <w:noProof/>
        </w:rPr>
        <w:t xml:space="preserve"> : Numpy, Pandas, BootStrap</w:t>
      </w:r>
    </w:p>
    <w:p w14:paraId="2A66EAEE" w14:textId="43567C7D" w:rsidR="00BE03BC" w:rsidRDefault="0062543C" w:rsidP="00FB5377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Database</w:t>
      </w:r>
      <w:r>
        <w:rPr>
          <w:noProof/>
        </w:rPr>
        <w:t xml:space="preserve"> : MySQL, Oracle</w:t>
      </w:r>
    </w:p>
    <w:p w14:paraId="111F8B89" w14:textId="6BF1B1C0" w:rsidR="00271DD0" w:rsidRDefault="00271DD0" w:rsidP="00FB5377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Web Development</w:t>
      </w:r>
      <w:r>
        <w:rPr>
          <w:noProof/>
        </w:rPr>
        <w:t xml:space="preserve"> : HTML, CSS, PHP</w:t>
      </w:r>
    </w:p>
    <w:p w14:paraId="17E23B76" w14:textId="799B4467" w:rsidR="0062543C" w:rsidRPr="00864A75" w:rsidRDefault="00271DD0" w:rsidP="00FB5377">
      <w:pPr>
        <w:pStyle w:val="ListParagraph"/>
        <w:numPr>
          <w:ilvl w:val="0"/>
          <w:numId w:val="6"/>
        </w:numPr>
        <w:rPr>
          <w:noProof/>
        </w:rPr>
      </w:pPr>
      <w:r w:rsidRPr="00271DD0">
        <w:rPr>
          <w:b/>
          <w:bCs/>
          <w:noProof/>
        </w:rPr>
        <w:t>Tools</w:t>
      </w:r>
      <w:r>
        <w:rPr>
          <w:noProof/>
        </w:rPr>
        <w:t xml:space="preserve"> : Jupyter, Google Colab, phpMyAdmin</w:t>
      </w:r>
    </w:p>
    <w:p w14:paraId="344B4684" w14:textId="22892E0C" w:rsidR="0035013F" w:rsidRPr="00FB5377" w:rsidRDefault="00FB5377" w:rsidP="00FB5377">
      <w:pPr>
        <w:pStyle w:val="Heading1"/>
        <w:rPr>
          <w:noProof/>
        </w:rPr>
      </w:pPr>
      <w:r w:rsidRPr="00FB5377">
        <w:rPr>
          <w:noProof/>
        </w:rPr>
        <w:t xml:space="preserve"> </w:t>
      </w:r>
      <w:r w:rsidR="00271DD0">
        <w:rPr>
          <w:noProof/>
        </w:rPr>
        <w:t>PROJECTS</w:t>
      </w:r>
    </w:p>
    <w:p w14:paraId="08FD4DAF" w14:textId="77777777" w:rsidR="00D52FF9" w:rsidRPr="00884380" w:rsidRDefault="00D52FF9" w:rsidP="00D52FF9">
      <w:pPr>
        <w:pStyle w:val="ListParagraph"/>
        <w:numPr>
          <w:ilvl w:val="0"/>
          <w:numId w:val="7"/>
        </w:numPr>
        <w:rPr>
          <w:b/>
          <w:bCs/>
          <w:noProof/>
        </w:rPr>
      </w:pPr>
      <w:r w:rsidRPr="00884380">
        <w:rPr>
          <w:b/>
          <w:bCs/>
          <w:noProof/>
        </w:rPr>
        <w:t>Code Compiler (Website)</w:t>
      </w:r>
    </w:p>
    <w:p w14:paraId="7899DDA8" w14:textId="77777777" w:rsidR="00D52FF9" w:rsidRDefault="00D52FF9" w:rsidP="00D52FF9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Tech ; HTML, CSS, PHP</w:t>
      </w:r>
    </w:p>
    <w:p w14:paraId="41D960E1" w14:textId="77777777" w:rsidR="00D52FF9" w:rsidRDefault="00D52FF9" w:rsidP="00D52FF9">
      <w:pPr>
        <w:pStyle w:val="ListParagraph"/>
        <w:numPr>
          <w:ilvl w:val="1"/>
          <w:numId w:val="7"/>
        </w:numPr>
        <w:rPr>
          <w:noProof/>
        </w:rPr>
      </w:pPr>
      <w:r w:rsidRPr="00294515">
        <w:rPr>
          <w:noProof/>
        </w:rPr>
        <w:t xml:space="preserve">Developed a web-based IDE that allows users to write and execute </w:t>
      </w:r>
      <w:r w:rsidRPr="00294515">
        <w:rPr>
          <w:b/>
          <w:bCs/>
          <w:noProof/>
        </w:rPr>
        <w:t xml:space="preserve">C, C++, </w:t>
      </w:r>
      <w:r w:rsidRPr="007E3E8C">
        <w:rPr>
          <w:noProof/>
        </w:rPr>
        <w:t>and Python</w:t>
      </w:r>
      <w:r w:rsidRPr="00294515">
        <w:rPr>
          <w:noProof/>
        </w:rPr>
        <w:t xml:space="preserve"> code directly from the browser.</w:t>
      </w:r>
      <w:r>
        <w:rPr>
          <w:noProof/>
        </w:rPr>
        <w:t xml:space="preserve"> </w:t>
      </w:r>
      <w:r w:rsidRPr="007E3E8C">
        <w:rPr>
          <w:noProof/>
        </w:rPr>
        <w:t>Integrated a code execution API or custom backend) to compile and run code securely.</w:t>
      </w:r>
      <w:r w:rsidRPr="00944106">
        <w:rPr>
          <w:rFonts w:eastAsiaTheme="minorHAnsi"/>
          <w:noProof/>
          <w:lang w:eastAsia="en-US"/>
        </w:rPr>
        <w:t xml:space="preserve"> </w:t>
      </w:r>
      <w:r w:rsidRPr="00944106">
        <w:rPr>
          <w:noProof/>
        </w:rPr>
        <w:t xml:space="preserve">Designed a clean, responsive </w:t>
      </w:r>
      <w:r>
        <w:rPr>
          <w:noProof/>
        </w:rPr>
        <w:t>UI</w:t>
      </w:r>
      <w:r w:rsidRPr="00944106">
        <w:rPr>
          <w:noProof/>
        </w:rPr>
        <w:t>.</w:t>
      </w:r>
    </w:p>
    <w:p w14:paraId="6698A4F6" w14:textId="19A09F95" w:rsidR="00D52FF9" w:rsidRDefault="00D52FF9" w:rsidP="00BA78FA">
      <w:pPr>
        <w:pStyle w:val="ListParagraph"/>
        <w:ind w:left="1440"/>
        <w:rPr>
          <w:noProof/>
        </w:rPr>
      </w:pPr>
      <w:r w:rsidRPr="002C402A">
        <w:rPr>
          <w:b/>
          <w:bCs/>
          <w:noProof/>
        </w:rPr>
        <w:t>Code Repo</w:t>
      </w:r>
      <w:r>
        <w:rPr>
          <w:noProof/>
        </w:rPr>
        <w:t xml:space="preserve"> : </w:t>
      </w:r>
      <w:hyperlink r:id="rId13" w:history="1">
        <w:r w:rsidRPr="001D1374">
          <w:rPr>
            <w:rStyle w:val="Hyperlink"/>
            <w:noProof/>
          </w:rPr>
          <w:t>Source-Code</w:t>
        </w:r>
      </w:hyperlink>
      <w:r w:rsidR="00BA78FA">
        <w:rPr>
          <w:noProof/>
        </w:rPr>
        <w:br/>
      </w:r>
    </w:p>
    <w:p w14:paraId="46DCFBDC" w14:textId="0FA5CC3B" w:rsidR="000A5CD0" w:rsidRPr="00884380" w:rsidRDefault="006E4935" w:rsidP="006E4935">
      <w:pPr>
        <w:pStyle w:val="ListParagraph"/>
        <w:numPr>
          <w:ilvl w:val="0"/>
          <w:numId w:val="7"/>
        </w:numPr>
        <w:rPr>
          <w:b/>
          <w:bCs/>
          <w:noProof/>
        </w:rPr>
      </w:pPr>
      <w:r w:rsidRPr="00884380">
        <w:rPr>
          <w:b/>
          <w:bCs/>
          <w:noProof/>
        </w:rPr>
        <w:t>Weather App</w:t>
      </w:r>
      <w:r w:rsidR="002349DB" w:rsidRPr="00884380">
        <w:rPr>
          <w:b/>
          <w:bCs/>
          <w:noProof/>
        </w:rPr>
        <w:t xml:space="preserve"> </w:t>
      </w:r>
      <w:r w:rsidR="003B7F16" w:rsidRPr="00884380">
        <w:rPr>
          <w:b/>
          <w:bCs/>
          <w:noProof/>
        </w:rPr>
        <w:t>(Website)</w:t>
      </w:r>
    </w:p>
    <w:p w14:paraId="39075C6E" w14:textId="60ECA7F0" w:rsidR="003B7F16" w:rsidRDefault="002349DB" w:rsidP="005D22BF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Tech : HTML, CSS, </w:t>
      </w:r>
      <w:r w:rsidR="00B57380">
        <w:rPr>
          <w:noProof/>
        </w:rPr>
        <w:t xml:space="preserve">Javascript, </w:t>
      </w:r>
      <w:r>
        <w:rPr>
          <w:noProof/>
        </w:rPr>
        <w:t>Boot</w:t>
      </w:r>
      <w:r w:rsidR="003B7F16">
        <w:rPr>
          <w:noProof/>
        </w:rPr>
        <w:t>s</w:t>
      </w:r>
      <w:r>
        <w:rPr>
          <w:noProof/>
        </w:rPr>
        <w:t>trap</w:t>
      </w:r>
    </w:p>
    <w:p w14:paraId="16CF4224" w14:textId="702EE2DE" w:rsidR="005D22BF" w:rsidRDefault="000C5F7F" w:rsidP="005D22BF">
      <w:pPr>
        <w:pStyle w:val="ListParagraph"/>
        <w:numPr>
          <w:ilvl w:val="1"/>
          <w:numId w:val="7"/>
        </w:numPr>
        <w:rPr>
          <w:noProof/>
        </w:rPr>
      </w:pPr>
      <w:r w:rsidRPr="000C5F7F">
        <w:rPr>
          <w:noProof/>
        </w:rPr>
        <w:t>Developed a responsive web-based weather application using HTML, CSS, and Bootstrap for UI.</w:t>
      </w:r>
    </w:p>
    <w:p w14:paraId="3D7472C6" w14:textId="47EC1D1E" w:rsidR="000C5F7F" w:rsidRDefault="000C5F7F" w:rsidP="000C5F7F">
      <w:pPr>
        <w:pStyle w:val="ListParagraph"/>
        <w:ind w:left="1440"/>
        <w:rPr>
          <w:noProof/>
        </w:rPr>
      </w:pPr>
      <w:r w:rsidRPr="000C5F7F">
        <w:rPr>
          <w:noProof/>
        </w:rPr>
        <w:t>Integrated with a weather API to fetch and display real-time weather data.</w:t>
      </w:r>
    </w:p>
    <w:p w14:paraId="3204063E" w14:textId="0934CAF8" w:rsidR="00C83FAF" w:rsidRDefault="00C83FAF" w:rsidP="00C83FAF">
      <w:pPr>
        <w:pStyle w:val="ListParagraph"/>
        <w:ind w:left="1440"/>
        <w:rPr>
          <w:noProof/>
        </w:rPr>
      </w:pPr>
      <w:r w:rsidRPr="00C83FAF">
        <w:rPr>
          <w:noProof/>
        </w:rPr>
        <w:t>Implemented features such as location-based weather, temperature display</w:t>
      </w:r>
      <w:r>
        <w:rPr>
          <w:noProof/>
        </w:rPr>
        <w:t>.</w:t>
      </w:r>
    </w:p>
    <w:p w14:paraId="206D92E5" w14:textId="77777777" w:rsidR="00A567EC" w:rsidRDefault="00A36C23" w:rsidP="00A36C23">
      <w:pPr>
        <w:ind w:left="720" w:firstLine="720"/>
        <w:rPr>
          <w:noProof/>
        </w:rPr>
      </w:pPr>
      <w:r>
        <w:rPr>
          <w:b/>
          <w:bCs/>
          <w:noProof/>
        </w:rPr>
        <w:t>C</w:t>
      </w:r>
      <w:r w:rsidRPr="00A36C23">
        <w:rPr>
          <w:b/>
          <w:bCs/>
          <w:noProof/>
        </w:rPr>
        <w:t>ode Repo</w:t>
      </w:r>
      <w:r>
        <w:rPr>
          <w:noProof/>
        </w:rPr>
        <w:t xml:space="preserve"> : </w:t>
      </w:r>
      <w:hyperlink r:id="rId14" w:history="1">
        <w:r w:rsidR="00A567EC" w:rsidRPr="00A567EC">
          <w:rPr>
            <w:rStyle w:val="Hyperlink"/>
            <w:noProof/>
          </w:rPr>
          <w:t>Source-Code</w:t>
        </w:r>
      </w:hyperlink>
    </w:p>
    <w:p w14:paraId="26B712D2" w14:textId="283B8D3B" w:rsidR="0035013F" w:rsidRPr="00FB5377" w:rsidRDefault="001D1374" w:rsidP="00FB5377">
      <w:pPr>
        <w:pStyle w:val="Heading1"/>
        <w:rPr>
          <w:noProof/>
        </w:rPr>
      </w:pPr>
      <w:r>
        <w:rPr>
          <w:noProof/>
        </w:rPr>
        <w:t>EDUCATION</w:t>
      </w:r>
    </w:p>
    <w:p w14:paraId="5859CB58" w14:textId="03DAF27D" w:rsidR="000A5CD0" w:rsidRDefault="0013703C" w:rsidP="00362CCC">
      <w:pPr>
        <w:rPr>
          <w:noProof/>
        </w:rPr>
      </w:pPr>
      <w:r w:rsidRPr="00D52FF9">
        <w:rPr>
          <w:b/>
          <w:bCs/>
          <w:noProof/>
        </w:rPr>
        <w:t xml:space="preserve">B.Tech </w:t>
      </w:r>
      <w:r w:rsidR="00A26FD0" w:rsidRPr="00D52FF9">
        <w:rPr>
          <w:b/>
          <w:bCs/>
          <w:noProof/>
        </w:rPr>
        <w:t xml:space="preserve">| </w:t>
      </w:r>
      <w:r w:rsidR="004A3337" w:rsidRPr="00D52FF9">
        <w:rPr>
          <w:b/>
          <w:bCs/>
          <w:noProof/>
        </w:rPr>
        <w:t>Information Technology</w:t>
      </w:r>
      <w:r w:rsidR="004A3337">
        <w:rPr>
          <w:noProof/>
        </w:rPr>
        <w:t xml:space="preserve"> – Birla Vishvakarma Mahavidhyalaya</w:t>
      </w:r>
    </w:p>
    <w:p w14:paraId="047DDF67" w14:textId="11F3C085" w:rsidR="004A3337" w:rsidRDefault="001474F1" w:rsidP="004A3337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2023 – 2027 | ANAND</w:t>
      </w:r>
    </w:p>
    <w:p w14:paraId="33AB2CDF" w14:textId="55DEB570" w:rsidR="001474F1" w:rsidRDefault="001474F1" w:rsidP="001474F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CPGA : 9.41/10</w:t>
      </w:r>
    </w:p>
    <w:p w14:paraId="3F5F4D58" w14:textId="77777777" w:rsidR="00257FE5" w:rsidRDefault="00257FE5" w:rsidP="00257FE5">
      <w:pPr>
        <w:pStyle w:val="ListParagraph"/>
        <w:rPr>
          <w:noProof/>
        </w:rPr>
      </w:pPr>
    </w:p>
    <w:p w14:paraId="69492A47" w14:textId="4F09C234" w:rsidR="001474F1" w:rsidRDefault="00A26FD0" w:rsidP="001474F1">
      <w:pPr>
        <w:rPr>
          <w:noProof/>
        </w:rPr>
      </w:pPr>
      <w:r w:rsidRPr="00D52FF9">
        <w:rPr>
          <w:b/>
          <w:bCs/>
          <w:noProof/>
        </w:rPr>
        <w:t>Honours | Data Science and Analytics</w:t>
      </w:r>
      <w:r>
        <w:rPr>
          <w:noProof/>
        </w:rPr>
        <w:t xml:space="preserve"> – Birla Vishvakarma Mahavidhyalaya</w:t>
      </w:r>
    </w:p>
    <w:p w14:paraId="5B0F1834" w14:textId="0E72B507" w:rsidR="000D0595" w:rsidRPr="00864A75" w:rsidRDefault="000D0595" w:rsidP="000D0595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2025 – 2027 | ANAND</w:t>
      </w:r>
    </w:p>
    <w:p w14:paraId="07DACCA2" w14:textId="6DB87E30" w:rsidR="0035013F" w:rsidRPr="00FB5377" w:rsidRDefault="00FB5377" w:rsidP="00FB5377">
      <w:pPr>
        <w:pStyle w:val="Heading1"/>
        <w:rPr>
          <w:noProof/>
        </w:rPr>
      </w:pPr>
      <w:r w:rsidRPr="00FB5377">
        <w:rPr>
          <w:noProof/>
        </w:rPr>
        <w:t xml:space="preserve"> </w:t>
      </w:r>
      <w:r w:rsidR="00940731">
        <w:rPr>
          <w:noProof/>
        </w:rPr>
        <w:t>ACHIEVEMENTS</w:t>
      </w:r>
    </w:p>
    <w:p w14:paraId="0B14ED1D" w14:textId="485F3F47" w:rsidR="00B06225" w:rsidRDefault="00B06225" w:rsidP="00B06225">
      <w:pPr>
        <w:pStyle w:val="Heading2"/>
        <w:numPr>
          <w:ilvl w:val="0"/>
          <w:numId w:val="8"/>
        </w:numPr>
        <w:rPr>
          <w:noProof/>
        </w:rPr>
      </w:pPr>
      <w:r>
        <w:rPr>
          <w:noProof/>
        </w:rPr>
        <w:t>Solved 300+ problems on Leetcode</w:t>
      </w:r>
    </w:p>
    <w:p w14:paraId="33B1943B" w14:textId="1E702C32" w:rsidR="00566652" w:rsidRPr="00B06225" w:rsidRDefault="00B06225" w:rsidP="006C6C8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Solved 300+ problems on GFG</w:t>
      </w:r>
    </w:p>
    <w:sectPr w:rsidR="00566652" w:rsidRPr="00B06225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6E2542"/>
    <w:multiLevelType w:val="hybridMultilevel"/>
    <w:tmpl w:val="35263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0977"/>
    <w:multiLevelType w:val="hybridMultilevel"/>
    <w:tmpl w:val="A028B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75D8D"/>
    <w:multiLevelType w:val="hybridMultilevel"/>
    <w:tmpl w:val="7FFA3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77C42"/>
    <w:multiLevelType w:val="hybridMultilevel"/>
    <w:tmpl w:val="A8926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120839"/>
    <w:multiLevelType w:val="hybridMultilevel"/>
    <w:tmpl w:val="46B4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84677"/>
    <w:multiLevelType w:val="hybridMultilevel"/>
    <w:tmpl w:val="CF8C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1139884487">
    <w:abstractNumId w:val="1"/>
  </w:num>
  <w:num w:numId="4" w16cid:durableId="1927613285">
    <w:abstractNumId w:val="6"/>
  </w:num>
  <w:num w:numId="5" w16cid:durableId="1147697989">
    <w:abstractNumId w:val="5"/>
  </w:num>
  <w:num w:numId="6" w16cid:durableId="371345594">
    <w:abstractNumId w:val="4"/>
  </w:num>
  <w:num w:numId="7" w16cid:durableId="1434014319">
    <w:abstractNumId w:val="2"/>
  </w:num>
  <w:num w:numId="8" w16cid:durableId="512233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7"/>
    <w:rsid w:val="00021DA5"/>
    <w:rsid w:val="00045D36"/>
    <w:rsid w:val="000A5CD0"/>
    <w:rsid w:val="000B6AF9"/>
    <w:rsid w:val="000C5F7F"/>
    <w:rsid w:val="000D0595"/>
    <w:rsid w:val="000F1AE2"/>
    <w:rsid w:val="0013703C"/>
    <w:rsid w:val="001474F1"/>
    <w:rsid w:val="001D1374"/>
    <w:rsid w:val="001D78C2"/>
    <w:rsid w:val="0022059A"/>
    <w:rsid w:val="002349DB"/>
    <w:rsid w:val="00257FE5"/>
    <w:rsid w:val="00265A2B"/>
    <w:rsid w:val="002702D4"/>
    <w:rsid w:val="00270B58"/>
    <w:rsid w:val="00271DD0"/>
    <w:rsid w:val="00284C89"/>
    <w:rsid w:val="00294515"/>
    <w:rsid w:val="002B5364"/>
    <w:rsid w:val="002C402A"/>
    <w:rsid w:val="002C484E"/>
    <w:rsid w:val="00313E55"/>
    <w:rsid w:val="003227BC"/>
    <w:rsid w:val="0035013F"/>
    <w:rsid w:val="00362CCC"/>
    <w:rsid w:val="00381284"/>
    <w:rsid w:val="00387012"/>
    <w:rsid w:val="003A1A13"/>
    <w:rsid w:val="003B7F16"/>
    <w:rsid w:val="004272A0"/>
    <w:rsid w:val="00446145"/>
    <w:rsid w:val="0047192D"/>
    <w:rsid w:val="004A3337"/>
    <w:rsid w:val="004B07C0"/>
    <w:rsid w:val="004B7243"/>
    <w:rsid w:val="005173BF"/>
    <w:rsid w:val="00525F8F"/>
    <w:rsid w:val="00534EDB"/>
    <w:rsid w:val="00546C22"/>
    <w:rsid w:val="00547816"/>
    <w:rsid w:val="00566652"/>
    <w:rsid w:val="005852FD"/>
    <w:rsid w:val="005D22BF"/>
    <w:rsid w:val="005D43D7"/>
    <w:rsid w:val="005F2FAC"/>
    <w:rsid w:val="005F41F8"/>
    <w:rsid w:val="0062543C"/>
    <w:rsid w:val="00643D2E"/>
    <w:rsid w:val="006477FF"/>
    <w:rsid w:val="0066750D"/>
    <w:rsid w:val="00681F32"/>
    <w:rsid w:val="00694A7B"/>
    <w:rsid w:val="006A444B"/>
    <w:rsid w:val="006A6161"/>
    <w:rsid w:val="006B2DAE"/>
    <w:rsid w:val="006C6C83"/>
    <w:rsid w:val="006E4935"/>
    <w:rsid w:val="0073039B"/>
    <w:rsid w:val="00750687"/>
    <w:rsid w:val="007775FF"/>
    <w:rsid w:val="007C6DE0"/>
    <w:rsid w:val="007D2196"/>
    <w:rsid w:val="007E3E8C"/>
    <w:rsid w:val="007F2796"/>
    <w:rsid w:val="00802AC5"/>
    <w:rsid w:val="00846B3E"/>
    <w:rsid w:val="00864A75"/>
    <w:rsid w:val="00870F29"/>
    <w:rsid w:val="00884380"/>
    <w:rsid w:val="008877DE"/>
    <w:rsid w:val="00890653"/>
    <w:rsid w:val="008A7BB6"/>
    <w:rsid w:val="008B40D0"/>
    <w:rsid w:val="008B7283"/>
    <w:rsid w:val="008F77CE"/>
    <w:rsid w:val="00903425"/>
    <w:rsid w:val="00940731"/>
    <w:rsid w:val="00944106"/>
    <w:rsid w:val="009645A0"/>
    <w:rsid w:val="009A4F06"/>
    <w:rsid w:val="009E2034"/>
    <w:rsid w:val="00A17581"/>
    <w:rsid w:val="00A26FD0"/>
    <w:rsid w:val="00A36C23"/>
    <w:rsid w:val="00A567EC"/>
    <w:rsid w:val="00A6112F"/>
    <w:rsid w:val="00AC069C"/>
    <w:rsid w:val="00AE0E47"/>
    <w:rsid w:val="00AE674A"/>
    <w:rsid w:val="00B01591"/>
    <w:rsid w:val="00B06225"/>
    <w:rsid w:val="00B24120"/>
    <w:rsid w:val="00B3585D"/>
    <w:rsid w:val="00B3757B"/>
    <w:rsid w:val="00B45668"/>
    <w:rsid w:val="00B55CCA"/>
    <w:rsid w:val="00B57380"/>
    <w:rsid w:val="00B743A1"/>
    <w:rsid w:val="00BA20D1"/>
    <w:rsid w:val="00BA78FA"/>
    <w:rsid w:val="00BB624A"/>
    <w:rsid w:val="00BE03BC"/>
    <w:rsid w:val="00C17FA0"/>
    <w:rsid w:val="00C379BD"/>
    <w:rsid w:val="00C41344"/>
    <w:rsid w:val="00C659DF"/>
    <w:rsid w:val="00C83FAF"/>
    <w:rsid w:val="00C85D64"/>
    <w:rsid w:val="00C86729"/>
    <w:rsid w:val="00C87FB5"/>
    <w:rsid w:val="00CD3DC1"/>
    <w:rsid w:val="00D259E0"/>
    <w:rsid w:val="00D45817"/>
    <w:rsid w:val="00D45896"/>
    <w:rsid w:val="00D52FF9"/>
    <w:rsid w:val="00D908BD"/>
    <w:rsid w:val="00E137F0"/>
    <w:rsid w:val="00E91502"/>
    <w:rsid w:val="00E92EB1"/>
    <w:rsid w:val="00E97CF1"/>
    <w:rsid w:val="00ED16FC"/>
    <w:rsid w:val="00EF3E64"/>
    <w:rsid w:val="00F11B2E"/>
    <w:rsid w:val="00FB45B6"/>
    <w:rsid w:val="00FB5377"/>
    <w:rsid w:val="00F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FD62"/>
  <w15:chartTrackingRefBased/>
  <w15:docId w15:val="{BC6FF6E6-1A25-455D-B9BA-E04CBF40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AE0E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gdishPathakji/Online-Compil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agdishpathakji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user/pathakjijwip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u/Jagdish_Pathakji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JagdishPathakji/" TargetMode="External"/><Relationship Id="rId14" Type="http://schemas.openxmlformats.org/officeDocument/2006/relationships/hyperlink" Target="https://github.com/JagdishPathakji/Weathe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ha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73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pathakji</dc:creator>
  <cp:keywords/>
  <dc:description/>
  <cp:lastModifiedBy>jagdish pathakji</cp:lastModifiedBy>
  <cp:revision>42</cp:revision>
  <cp:lastPrinted>2022-09-27T08:21:00Z</cp:lastPrinted>
  <dcterms:created xsi:type="dcterms:W3CDTF">2025-04-24T19:33:00Z</dcterms:created>
  <dcterms:modified xsi:type="dcterms:W3CDTF">2025-04-24T20:48:00Z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